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f0166ebd92bf75ff9d39b27d3b5773b55de166a"/>
    <w:p>
      <w:pPr>
        <w:pStyle w:val="Ttulo2"/>
      </w:pPr>
      <w:r>
        <w:t xml:space="preserve">Anexo 1. Población de servicios del portafolio FNA.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2023-08-10T21:25:51Z</dcterms:created>
  <dcterms:modified xsi:type="dcterms:W3CDTF">2023-08-10T21:25:51Z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