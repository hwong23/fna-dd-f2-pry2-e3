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1.92a5aa4 de 10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2023-08-10T22:29:55Z</dcterms:created>
  <dcterms:modified xsi:type="dcterms:W3CDTF">2023-08-10T22:29:55Z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