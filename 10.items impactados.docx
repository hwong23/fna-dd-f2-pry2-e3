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09 Aug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1.c840906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6abc032-cafb-46e4-99e5-fb2e9a937e1f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2023-08-09T22:01:35Z</dcterms:created>
  <dcterms:modified xsi:type="dcterms:W3CDTF">2023-08-09T22:01:35Z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