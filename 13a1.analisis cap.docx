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1.fb3f9ea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e229ed85-049f-457c-818b-8314c0ba86cd"/>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2023-08-10T20:37:19Z</dcterms:created>
  <dcterms:modified xsi:type="dcterms:W3CDTF">2023-08-10T20:37:19Z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