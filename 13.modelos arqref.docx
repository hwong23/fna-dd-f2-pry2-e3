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1.fb3f9ea</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acda1a2e-98e6-476a-98bc-9b9997f653f7"/>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b62de4a8-40f5-4ea0-9dec-f37ea2e0ec52"/>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2023-08-10T20:37:22Z</dcterms:created>
  <dcterms:modified xsi:type="dcterms:W3CDTF">2023-08-10T20:37:22Z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