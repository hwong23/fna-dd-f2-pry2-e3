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PR11 y PR12, del proyecto PR02,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1.bca5692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2023-08-02T17:05:34Z</dcterms:created>
  <dcterms:modified xsi:type="dcterms:W3CDTF">2023-08-02T17:05:34Z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