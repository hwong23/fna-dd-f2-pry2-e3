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1.4856abd</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530ed66f-912d-48bf-abff-e6e39ffbf248"/>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b8e7ecb8-2656-4070-a9db-f900ce4fe418"/>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2023-08-10T20:40:44Z</dcterms:created>
  <dcterms:modified xsi:type="dcterms:W3CDTF">2023-08-10T20:40:44Z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